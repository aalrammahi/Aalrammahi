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4AE017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0D99E31" w14:textId="10205C76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6796BD4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CE73F68" w14:textId="5525399F" w:rsidR="001B2ABD" w:rsidRDefault="003E1DB2" w:rsidP="001B2ABD">
            <w:pPr>
              <w:pStyle w:val="Title"/>
            </w:pPr>
            <w:r>
              <w:t>aLAA ALRAMMHI</w:t>
            </w:r>
          </w:p>
          <w:p w14:paraId="6E78359F" w14:textId="3A0B1C32" w:rsidR="001B2ABD" w:rsidRDefault="003E1DB2" w:rsidP="001B2ABD">
            <w:pPr>
              <w:pStyle w:val="Subtitle"/>
            </w:pPr>
            <w:r>
              <w:rPr>
                <w:spacing w:val="0"/>
                <w:w w:val="100"/>
              </w:rPr>
              <w:t>Credit Union</w:t>
            </w:r>
          </w:p>
        </w:tc>
      </w:tr>
      <w:tr w:rsidR="001B2ABD" w14:paraId="24153A9F" w14:textId="77777777" w:rsidTr="001B2ABD">
        <w:tc>
          <w:tcPr>
            <w:tcW w:w="3600" w:type="dxa"/>
          </w:tcPr>
          <w:p w14:paraId="53873987" w14:textId="35B613D1" w:rsidR="004D3011" w:rsidRPr="004D3011" w:rsidRDefault="004D3011" w:rsidP="004D3011"/>
        </w:tc>
        <w:tc>
          <w:tcPr>
            <w:tcW w:w="720" w:type="dxa"/>
          </w:tcPr>
          <w:p w14:paraId="05B6D62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130D04EDA72D84F8BC682B97D476E5D"/>
              </w:placeholder>
              <w:temporary/>
              <w:showingPlcHdr/>
              <w15:appearance w15:val="hidden"/>
            </w:sdtPr>
            <w:sdtEndPr/>
            <w:sdtContent>
              <w:p w14:paraId="52431F90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41EBF63" w14:textId="239AD0A6" w:rsidR="00036450" w:rsidRPr="00036450" w:rsidRDefault="003E1DB2" w:rsidP="00B359E4">
            <w:pPr>
              <w:pStyle w:val="Heading4"/>
            </w:pPr>
            <w:r>
              <w:t>Valencia College</w:t>
            </w:r>
          </w:p>
          <w:p w14:paraId="5AA11E44" w14:textId="5E081517" w:rsidR="00036450" w:rsidRPr="00B359E4" w:rsidRDefault="003E1DB2" w:rsidP="00B359E4">
            <w:pPr>
              <w:pStyle w:val="Date"/>
            </w:pPr>
            <w:r>
              <w:t>2017-2021</w:t>
            </w:r>
          </w:p>
          <w:p w14:paraId="721306B8" w14:textId="428269F0" w:rsidR="004D3011" w:rsidRDefault="003E1DB2" w:rsidP="00036450">
            <w:r>
              <w:t xml:space="preserve">My GPA is 3.7 </w:t>
            </w:r>
          </w:p>
          <w:p w14:paraId="5EF5AFE3" w14:textId="77777777" w:rsidR="00036450" w:rsidRDefault="00036450" w:rsidP="00036450"/>
          <w:sdt>
            <w:sdtPr>
              <w:id w:val="1001553383"/>
              <w:placeholder>
                <w:docPart w:val="0ACBFC30EFEBAA4EA5A28C87702B5162"/>
              </w:placeholder>
              <w:temporary/>
              <w:showingPlcHdr/>
              <w15:appearance w15:val="hidden"/>
            </w:sdtPr>
            <w:sdtEndPr/>
            <w:sdtContent>
              <w:p w14:paraId="67DAB679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4C973226" w14:textId="73512B76" w:rsidR="00036450" w:rsidRDefault="003E1DB2" w:rsidP="00B359E4">
            <w:pPr>
              <w:pStyle w:val="Heading4"/>
              <w:rPr>
                <w:bCs/>
              </w:rPr>
            </w:pPr>
            <w:r>
              <w:t xml:space="preserve">Credit </w:t>
            </w:r>
            <w:proofErr w:type="gramStart"/>
            <w:r>
              <w:t>Union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Assistant</w:t>
            </w:r>
            <w:proofErr w:type="gramEnd"/>
            <w:r>
              <w:t xml:space="preserve"> Manager</w:t>
            </w:r>
          </w:p>
          <w:p w14:paraId="5F6BAEC0" w14:textId="5280B7C5" w:rsidR="00036450" w:rsidRPr="00036450" w:rsidRDefault="003E1DB2" w:rsidP="00B359E4">
            <w:pPr>
              <w:pStyle w:val="Date"/>
            </w:pPr>
            <w:r>
              <w:t>2018-2021</w:t>
            </w:r>
          </w:p>
          <w:p w14:paraId="411BD883" w14:textId="07BE66DF" w:rsidR="00036450" w:rsidRDefault="003E1DB2" w:rsidP="00036450">
            <w:r>
              <w:t xml:space="preserve">My </w:t>
            </w:r>
            <w:proofErr w:type="spellStart"/>
            <w:r>
              <w:t>reaponibilities</w:t>
            </w:r>
            <w:proofErr w:type="spellEnd"/>
            <w:r>
              <w:t xml:space="preserve"> are to manage the </w:t>
            </w:r>
            <w:proofErr w:type="spellStart"/>
            <w:r>
              <w:t>emplyees</w:t>
            </w:r>
            <w:proofErr w:type="spellEnd"/>
            <w:r>
              <w:t xml:space="preserve"> target and </w:t>
            </w:r>
            <w:proofErr w:type="spellStart"/>
            <w:r>
              <w:t>exeed</w:t>
            </w:r>
            <w:proofErr w:type="spellEnd"/>
            <w:r>
              <w:t xml:space="preserve"> the goals each month.</w:t>
            </w:r>
            <w:r w:rsidR="00036450" w:rsidRPr="00036450">
              <w:t xml:space="preserve"> </w:t>
            </w:r>
          </w:p>
          <w:p w14:paraId="644DEE7B" w14:textId="77777777" w:rsidR="004D3011" w:rsidRDefault="004D3011" w:rsidP="00036450"/>
          <w:p w14:paraId="49134FD3" w14:textId="443A914B" w:rsidR="00036450" w:rsidRDefault="003E1DB2" w:rsidP="00036450">
            <w:pPr>
              <w:pStyle w:val="Heading2"/>
            </w:pPr>
            <w:r>
              <w:t>Languages</w:t>
            </w:r>
          </w:p>
          <w:p w14:paraId="15E4C4EA" w14:textId="5E65C537" w:rsidR="003E1DB2" w:rsidRDefault="003E1DB2" w:rsidP="003E1DB2">
            <w:r>
              <w:t>Arabic</w:t>
            </w:r>
          </w:p>
          <w:p w14:paraId="0846EFEE" w14:textId="014BB975" w:rsidR="003E1DB2" w:rsidRDefault="003E1DB2" w:rsidP="003E1DB2">
            <w:r>
              <w:t>English</w:t>
            </w:r>
          </w:p>
          <w:p w14:paraId="51167540" w14:textId="1E4447D8" w:rsidR="003E1DB2" w:rsidRPr="003E1DB2" w:rsidRDefault="00CE1FE5" w:rsidP="003E1DB2">
            <w:r>
              <w:t>Turkish</w:t>
            </w:r>
          </w:p>
          <w:p w14:paraId="45A1C488" w14:textId="77777777" w:rsidR="00036450" w:rsidRDefault="00036450" w:rsidP="004D3011">
            <w:pPr>
              <w:rPr>
                <w:color w:val="FFFFFF" w:themeColor="background1"/>
              </w:rPr>
            </w:pPr>
          </w:p>
          <w:p w14:paraId="04EA1ADD" w14:textId="24B4C2CC" w:rsidR="003E1DB2" w:rsidRPr="004D3011" w:rsidRDefault="003E1DB2" w:rsidP="004D3011">
            <w:pPr>
              <w:rPr>
                <w:color w:val="FFFFFF" w:themeColor="background1"/>
              </w:rPr>
            </w:pPr>
          </w:p>
        </w:tc>
      </w:tr>
    </w:tbl>
    <w:p w14:paraId="5D76B14A" w14:textId="77777777" w:rsidR="0043117B" w:rsidRDefault="00510B62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AADDF" w14:textId="77777777" w:rsidR="00510B62" w:rsidRDefault="00510B62" w:rsidP="000C45FF">
      <w:r>
        <w:separator/>
      </w:r>
    </w:p>
  </w:endnote>
  <w:endnote w:type="continuationSeparator" w:id="0">
    <w:p w14:paraId="1E722C35" w14:textId="77777777" w:rsidR="00510B62" w:rsidRDefault="00510B6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1C338" w14:textId="77777777" w:rsidR="00510B62" w:rsidRDefault="00510B62" w:rsidP="000C45FF">
      <w:r>
        <w:separator/>
      </w:r>
    </w:p>
  </w:footnote>
  <w:footnote w:type="continuationSeparator" w:id="0">
    <w:p w14:paraId="7F9B5D9D" w14:textId="77777777" w:rsidR="00510B62" w:rsidRDefault="00510B6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9D5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AF45642" wp14:editId="6A9DF64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B2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3E1DB2"/>
    <w:rsid w:val="004071FC"/>
    <w:rsid w:val="00445947"/>
    <w:rsid w:val="004813B3"/>
    <w:rsid w:val="00496591"/>
    <w:rsid w:val="004C63E4"/>
    <w:rsid w:val="004D3011"/>
    <w:rsid w:val="00510B62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E1FE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CF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aaalshaikhli/Library/Containers/com.microsoft.Word/Data/Library/Application%20Support/Microsoft/Office/16.0/DTS/Search/%7b60D7439E-214C-2246-AE81-91DCF1B8D0A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30D04EDA72D84F8BC682B97D476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D349-A5A5-4942-8F72-9B85488A515B}"/>
      </w:docPartPr>
      <w:docPartBody>
        <w:p w:rsidR="00000000" w:rsidRDefault="00160996">
          <w:pPr>
            <w:pStyle w:val="8130D04EDA72D84F8BC682B97D476E5D"/>
          </w:pPr>
          <w:r w:rsidRPr="00036450">
            <w:t>EDUCATION</w:t>
          </w:r>
        </w:p>
      </w:docPartBody>
    </w:docPart>
    <w:docPart>
      <w:docPartPr>
        <w:name w:val="0ACBFC30EFEBAA4EA5A28C87702B5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6EE33-D154-A141-BF8F-883B86B5B61C}"/>
      </w:docPartPr>
      <w:docPartBody>
        <w:p w:rsidR="00000000" w:rsidRDefault="00160996">
          <w:pPr>
            <w:pStyle w:val="0ACBFC30EFEBAA4EA5A28C87702B5162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96"/>
    <w:rsid w:val="0016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B67B4DC0C5E64E835D86B60D7A21EA">
    <w:name w:val="C4B67B4DC0C5E64E835D86B60D7A21EA"/>
  </w:style>
  <w:style w:type="paragraph" w:customStyle="1" w:styleId="25C2FF5A2B2A67439B94EE8FD98ED988">
    <w:name w:val="25C2FF5A2B2A67439B94EE8FD98ED988"/>
  </w:style>
  <w:style w:type="paragraph" w:customStyle="1" w:styleId="D0C2E09B90F0404E96A08DBAD4E4A5DF">
    <w:name w:val="D0C2E09B90F0404E96A08DBAD4E4A5DF"/>
  </w:style>
  <w:style w:type="paragraph" w:customStyle="1" w:styleId="87D57145F8B97F459170775C174BFD3C">
    <w:name w:val="87D57145F8B97F459170775C174BFD3C"/>
  </w:style>
  <w:style w:type="paragraph" w:customStyle="1" w:styleId="0ABF84277A3B3947926CFA52439F0540">
    <w:name w:val="0ABF84277A3B3947926CFA52439F0540"/>
  </w:style>
  <w:style w:type="paragraph" w:customStyle="1" w:styleId="161BF28D47C0AA4B838609F5E64ACE30">
    <w:name w:val="161BF28D47C0AA4B838609F5E64ACE30"/>
  </w:style>
  <w:style w:type="paragraph" w:customStyle="1" w:styleId="C948066E232D2143A28A8B6AE0FD1779">
    <w:name w:val="C948066E232D2143A28A8B6AE0FD1779"/>
  </w:style>
  <w:style w:type="paragraph" w:customStyle="1" w:styleId="732E5BAA4BFADF44A7A89031F7419997">
    <w:name w:val="732E5BAA4BFADF44A7A89031F7419997"/>
  </w:style>
  <w:style w:type="paragraph" w:customStyle="1" w:styleId="F5CE4531248A504CB3EC6B4DDBEC213F">
    <w:name w:val="F5CE4531248A504CB3EC6B4DDBEC213F"/>
  </w:style>
  <w:style w:type="paragraph" w:customStyle="1" w:styleId="F6D56E6AFEC4794EBAB3BCB12CE9E3B7">
    <w:name w:val="F6D56E6AFEC4794EBAB3BCB12CE9E3B7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EDD5CEDE9067047AE3359DB5BAF3018">
    <w:name w:val="2EDD5CEDE9067047AE3359DB5BAF3018"/>
  </w:style>
  <w:style w:type="paragraph" w:customStyle="1" w:styleId="E185D4D079CC464A8087DD222D1784CD">
    <w:name w:val="E185D4D079CC464A8087DD222D1784CD"/>
  </w:style>
  <w:style w:type="paragraph" w:customStyle="1" w:styleId="628EC56D35A81945A1F60AD597DF00BB">
    <w:name w:val="628EC56D35A81945A1F60AD597DF00BB"/>
  </w:style>
  <w:style w:type="paragraph" w:customStyle="1" w:styleId="7923AE56DAFC9A418876F40A198144CA">
    <w:name w:val="7923AE56DAFC9A418876F40A198144CA"/>
  </w:style>
  <w:style w:type="paragraph" w:customStyle="1" w:styleId="B6D0940CFE390C4C9188FF2C7214948F">
    <w:name w:val="B6D0940CFE390C4C9188FF2C7214948F"/>
  </w:style>
  <w:style w:type="paragraph" w:customStyle="1" w:styleId="D06FCC0F2DB5DE4DB291913B4EFC21CE">
    <w:name w:val="D06FCC0F2DB5DE4DB291913B4EFC21CE"/>
  </w:style>
  <w:style w:type="paragraph" w:customStyle="1" w:styleId="8130D04EDA72D84F8BC682B97D476E5D">
    <w:name w:val="8130D04EDA72D84F8BC682B97D476E5D"/>
  </w:style>
  <w:style w:type="paragraph" w:customStyle="1" w:styleId="22D992742AB05147A3EBC26FC0041F8E">
    <w:name w:val="22D992742AB05147A3EBC26FC0041F8E"/>
  </w:style>
  <w:style w:type="paragraph" w:customStyle="1" w:styleId="AC1ABFF5042C714B8C917CA2C2B72F8F">
    <w:name w:val="AC1ABFF5042C714B8C917CA2C2B72F8F"/>
  </w:style>
  <w:style w:type="paragraph" w:customStyle="1" w:styleId="EFCF9191AF630441AF2FC1E565A837CE">
    <w:name w:val="EFCF9191AF630441AF2FC1E565A837CE"/>
  </w:style>
  <w:style w:type="paragraph" w:customStyle="1" w:styleId="9A0A736C4F3F2E449604EFADD2E61069">
    <w:name w:val="9A0A736C4F3F2E449604EFADD2E61069"/>
  </w:style>
  <w:style w:type="paragraph" w:customStyle="1" w:styleId="A530C15C3DCA04489F6164AB34CA8E70">
    <w:name w:val="A530C15C3DCA04489F6164AB34CA8E70"/>
  </w:style>
  <w:style w:type="paragraph" w:customStyle="1" w:styleId="8A7EC66A67049E4CBB92A6D5D168EA60">
    <w:name w:val="8A7EC66A67049E4CBB92A6D5D168EA60"/>
  </w:style>
  <w:style w:type="paragraph" w:customStyle="1" w:styleId="B6A7933BFD85CC48B636A16106D74FEF">
    <w:name w:val="B6A7933BFD85CC48B636A16106D74FEF"/>
  </w:style>
  <w:style w:type="paragraph" w:customStyle="1" w:styleId="0ACBFC30EFEBAA4EA5A28C87702B5162">
    <w:name w:val="0ACBFC30EFEBAA4EA5A28C87702B5162"/>
  </w:style>
  <w:style w:type="paragraph" w:customStyle="1" w:styleId="2C2EE788E14770449362F9C72F38219B">
    <w:name w:val="2C2EE788E14770449362F9C72F38219B"/>
  </w:style>
  <w:style w:type="paragraph" w:customStyle="1" w:styleId="F4F7A615B9B3B24CBCACBBFDEB14688C">
    <w:name w:val="F4F7A615B9B3B24CBCACBBFDEB14688C"/>
  </w:style>
  <w:style w:type="paragraph" w:customStyle="1" w:styleId="B4EB7E340B80FB4FBF2CD2A8541BAD26">
    <w:name w:val="B4EB7E340B80FB4FBF2CD2A8541BAD26"/>
  </w:style>
  <w:style w:type="paragraph" w:customStyle="1" w:styleId="7FCEB3872EAAFB43A565C4EAE865643F">
    <w:name w:val="7FCEB3872EAAFB43A565C4EAE865643F"/>
  </w:style>
  <w:style w:type="paragraph" w:customStyle="1" w:styleId="3CBBC45E49A6724FBF6DB4532AB33EA8">
    <w:name w:val="3CBBC45E49A6724FBF6DB4532AB33EA8"/>
  </w:style>
  <w:style w:type="paragraph" w:customStyle="1" w:styleId="B67AEDDAC6606F41B696A48B5836DEF7">
    <w:name w:val="B67AEDDAC6606F41B696A48B5836DEF7"/>
  </w:style>
  <w:style w:type="paragraph" w:customStyle="1" w:styleId="72CEAD4CA6A325448765ACACF47FA8C8">
    <w:name w:val="72CEAD4CA6A325448765ACACF47FA8C8"/>
  </w:style>
  <w:style w:type="paragraph" w:customStyle="1" w:styleId="5C1E61C1983F0D4BB03C1CB6335EC9CB">
    <w:name w:val="5C1E61C1983F0D4BB03C1CB6335EC9CB"/>
  </w:style>
  <w:style w:type="paragraph" w:customStyle="1" w:styleId="5CFE6DAE1BBB1D4C9B759F3F2680F2B3">
    <w:name w:val="5CFE6DAE1BBB1D4C9B759F3F2680F2B3"/>
  </w:style>
  <w:style w:type="paragraph" w:customStyle="1" w:styleId="BF0F36034B18AE42819F51E158741BD8">
    <w:name w:val="BF0F36034B18AE42819F51E158741BD8"/>
  </w:style>
  <w:style w:type="paragraph" w:customStyle="1" w:styleId="FF01C5231859414CB59A891377498560">
    <w:name w:val="FF01C5231859414CB59A891377498560"/>
  </w:style>
  <w:style w:type="paragraph" w:customStyle="1" w:styleId="CEE0B4266AC5D74A9D74F2C4CC5EDAF0">
    <w:name w:val="CEE0B4266AC5D74A9D74F2C4CC5EDAF0"/>
  </w:style>
  <w:style w:type="paragraph" w:customStyle="1" w:styleId="58FD46C970778E4C83DB3BEC1E5548FC">
    <w:name w:val="58FD46C970778E4C83DB3BEC1E5548FC"/>
  </w:style>
  <w:style w:type="paragraph" w:customStyle="1" w:styleId="1B9C27E5263C8244B752EB1D0F446D1D">
    <w:name w:val="1B9C27E5263C8244B752EB1D0F446D1D"/>
  </w:style>
  <w:style w:type="paragraph" w:customStyle="1" w:styleId="9C4C077DE0551B48869B90E91B307264">
    <w:name w:val="9C4C077DE0551B48869B90E91B30726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paragraph" w:customStyle="1" w:styleId="4654D08B939E414D8FE4E9AC4A015B0C">
    <w:name w:val="4654D08B939E414D8FE4E9AC4A015B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2021-11-05T19:42:00Z</dcterms:created>
  <dcterms:modified xsi:type="dcterms:W3CDTF">2021-11-05T19:52:00Z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